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705" w:type="dxa"/>
        <w:tblLayout w:type="fixed"/>
        <w:tblLook w:val="0000" w:firstRow="0" w:lastRow="0" w:firstColumn="0" w:lastColumn="0" w:noHBand="0" w:noVBand="0"/>
      </w:tblPr>
      <w:tblGrid>
        <w:gridCol w:w="3600"/>
        <w:gridCol w:w="720"/>
        <w:gridCol w:w="6285"/>
      </w:tblGrid>
      <w:tr w:rsidR="00593A41" w14:paraId="745AB768" w14:textId="77777777">
        <w:tc>
          <w:tcPr>
            <w:tcW w:w="3600" w:type="dxa"/>
          </w:tcPr>
          <w:p w14:paraId="5EE0F61D" w14:textId="77777777" w:rsidR="00593A41" w:rsidRDefault="00593A41">
            <w:pPr>
              <w:pStyle w:val="Heading3"/>
            </w:pPr>
          </w:p>
          <w:p w14:paraId="774E940B" w14:textId="77777777" w:rsidR="00593A41" w:rsidRDefault="002C0C7B">
            <w:pPr>
              <w:pStyle w:val="Heading3"/>
            </w:pPr>
            <w:r>
              <w:rPr>
                <w:rFonts w:ascii="Calibri" w:hAnsi="Calibri" w:cs="Calibri"/>
                <w:bCs/>
                <w:color w:val="0000FF"/>
                <w:sz w:val="32"/>
                <w:szCs w:val="32"/>
              </w:rPr>
              <w:pict w14:anchorId="0C782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0pt;height:150pt;mso-wrap-style:square;mso-position-horizontal-relative:page;mso-position-vertical-relative:page">
                  <v:imagedata r:id="rId7" o:title=""/>
                </v:shape>
              </w:pict>
            </w:r>
          </w:p>
          <w:p w14:paraId="1C925E36" w14:textId="77777777" w:rsidR="00593A41" w:rsidRDefault="00593A41">
            <w:pPr>
              <w:pStyle w:val="Heading3"/>
            </w:pPr>
          </w:p>
          <w:p w14:paraId="36350CF8" w14:textId="77777777" w:rsidR="00593A41" w:rsidRDefault="00C23B47">
            <w:pPr>
              <w:pStyle w:val="Heading3"/>
            </w:pPr>
            <w:r>
              <w:t>Profile SUMMARY</w:t>
            </w:r>
          </w:p>
          <w:p w14:paraId="2C3F4748" w14:textId="77777777" w:rsidR="00593A41" w:rsidRDefault="00C23B47">
            <w:pPr>
              <w:spacing w:beforeLines="20" w:before="48" w:after="120"/>
              <w:textAlignment w:val="top"/>
            </w:pPr>
            <w:r>
              <w:t>Innovative Software Engineer with 7+ years of experience in full software development life cycle. Having good understanding of the entire web development process including design, development and implementation of web applications. Proven ability in optimizing web functionalities that improve data retrieval and workflow efficiency.</w:t>
            </w:r>
          </w:p>
          <w:p w14:paraId="129E700C" w14:textId="77777777" w:rsidR="00593A41" w:rsidRDefault="00C23B47">
            <w:pPr>
              <w:spacing w:beforeLines="20" w:before="48" w:after="120"/>
              <w:textAlignment w:val="top"/>
              <w:rPr>
                <w:rFonts w:ascii="Calibri Light" w:hAnsi="Calibri Light"/>
                <w:b/>
                <w:caps/>
                <w:color w:val="2E5394"/>
                <w:sz w:val="22"/>
                <w:szCs w:val="24"/>
              </w:rPr>
            </w:pPr>
            <w:r>
              <w:rPr>
                <w:rFonts w:ascii="Calibri Light" w:hAnsi="Calibri Light"/>
                <w:b/>
                <w:caps/>
                <w:color w:val="2E5394"/>
                <w:sz w:val="22"/>
                <w:szCs w:val="24"/>
              </w:rPr>
              <w:t>HIGHLIGHTS</w:t>
            </w:r>
          </w:p>
          <w:p w14:paraId="633D3C7F" w14:textId="77777777" w:rsidR="00593A41" w:rsidRDefault="00C23B47">
            <w:pPr>
              <w:pStyle w:val="ListParagraph"/>
              <w:numPr>
                <w:ilvl w:val="0"/>
                <w:numId w:val="1"/>
              </w:numPr>
              <w:spacing w:beforeLines="20" w:before="48" w:after="120"/>
              <w:textAlignment w:val="top"/>
              <w:rPr>
                <w:rFonts w:ascii="Calibri Light" w:hAnsi="Calibri Light"/>
                <w:bCs/>
                <w:caps/>
                <w:szCs w:val="18"/>
              </w:rPr>
            </w:pPr>
            <w:r>
              <w:rPr>
                <w:rFonts w:ascii="Calibri Light" w:hAnsi="Calibri Light"/>
                <w:bCs/>
                <w:caps/>
                <w:szCs w:val="18"/>
              </w:rPr>
              <w:t>Problem solving</w:t>
            </w:r>
          </w:p>
          <w:p w14:paraId="3F46C08F" w14:textId="77777777" w:rsidR="00593A41" w:rsidRDefault="00C23B47">
            <w:pPr>
              <w:pStyle w:val="ListParagraph"/>
              <w:numPr>
                <w:ilvl w:val="0"/>
                <w:numId w:val="1"/>
              </w:numPr>
              <w:spacing w:beforeLines="20" w:before="48" w:after="120"/>
              <w:textAlignment w:val="top"/>
              <w:rPr>
                <w:rFonts w:ascii="Calibri Light" w:hAnsi="Calibri Light"/>
                <w:bCs/>
                <w:caps/>
                <w:szCs w:val="18"/>
              </w:rPr>
            </w:pPr>
            <w:r>
              <w:rPr>
                <w:rFonts w:ascii="Calibri Light" w:hAnsi="Calibri Light"/>
                <w:bCs/>
                <w:caps/>
                <w:szCs w:val="18"/>
              </w:rPr>
              <w:t>logical thinking</w:t>
            </w:r>
          </w:p>
          <w:p w14:paraId="1856016C" w14:textId="77777777" w:rsidR="00593A41" w:rsidRDefault="00C23B47">
            <w:pPr>
              <w:pStyle w:val="ListParagraph"/>
              <w:numPr>
                <w:ilvl w:val="0"/>
                <w:numId w:val="1"/>
              </w:numPr>
              <w:spacing w:beforeLines="20" w:before="48" w:after="120"/>
              <w:textAlignment w:val="top"/>
              <w:rPr>
                <w:rFonts w:ascii="Calibri Light" w:hAnsi="Calibri Light"/>
                <w:bCs/>
                <w:caps/>
                <w:szCs w:val="18"/>
              </w:rPr>
            </w:pPr>
            <w:r>
              <w:rPr>
                <w:rFonts w:ascii="Calibri Light" w:hAnsi="Calibri Light"/>
                <w:bCs/>
                <w:caps/>
                <w:szCs w:val="18"/>
              </w:rPr>
              <w:t>passionate architect</w:t>
            </w:r>
          </w:p>
          <w:p w14:paraId="36814D0C" w14:textId="77777777" w:rsidR="00593A41" w:rsidRDefault="00C23B47">
            <w:pPr>
              <w:pStyle w:val="ListParagraph"/>
              <w:numPr>
                <w:ilvl w:val="0"/>
                <w:numId w:val="1"/>
              </w:numPr>
              <w:spacing w:beforeLines="20" w:before="48" w:after="120"/>
              <w:textAlignment w:val="top"/>
              <w:rPr>
                <w:rFonts w:ascii="Calibri Light" w:hAnsi="Calibri Light"/>
                <w:bCs/>
                <w:caps/>
                <w:szCs w:val="18"/>
              </w:rPr>
            </w:pPr>
            <w:r>
              <w:rPr>
                <w:rFonts w:ascii="Calibri Light" w:hAnsi="Calibri Light"/>
                <w:bCs/>
                <w:caps/>
                <w:szCs w:val="18"/>
              </w:rPr>
              <w:t>team player</w:t>
            </w:r>
          </w:p>
          <w:p w14:paraId="1975A3C6" w14:textId="77777777" w:rsidR="00593A41" w:rsidRDefault="00C23B47">
            <w:pPr>
              <w:pStyle w:val="Heading3"/>
            </w:pPr>
            <w:r>
              <w:t>Area of expertise</w:t>
            </w:r>
          </w:p>
          <w:p w14:paraId="5118914F" w14:textId="77777777" w:rsidR="00593A41" w:rsidRDefault="00C23B47">
            <w:pPr>
              <w:rPr>
                <w:b/>
                <w:bCs/>
                <w:color w:val="000000"/>
                <w:sz w:val="22"/>
              </w:rPr>
            </w:pPr>
            <w:r>
              <w:rPr>
                <w:b/>
                <w:bCs/>
                <w:color w:val="000000"/>
                <w:sz w:val="22"/>
              </w:rPr>
              <w:t>Programming languages:</w:t>
            </w:r>
          </w:p>
          <w:p w14:paraId="368B6E40" w14:textId="77777777" w:rsidR="00593A41" w:rsidRDefault="00C23B47">
            <w:pPr>
              <w:rPr>
                <w:color w:val="000000"/>
                <w:szCs w:val="18"/>
                <w:lang w:eastAsia="en-US"/>
              </w:rPr>
            </w:pPr>
            <w:r>
              <w:rPr>
                <w:color w:val="000000"/>
                <w:szCs w:val="18"/>
                <w:lang w:eastAsia="en-US"/>
              </w:rPr>
              <w:t>MEAN, MERN(LINUX, Apache),  JavaScript, python 3, TypeScript, HTML5</w:t>
            </w:r>
          </w:p>
          <w:p w14:paraId="1E114BF8" w14:textId="77777777" w:rsidR="00593A41" w:rsidRDefault="00593A41">
            <w:pPr>
              <w:rPr>
                <w:color w:val="000000"/>
                <w:sz w:val="22"/>
                <w:lang w:eastAsia="en-US"/>
              </w:rPr>
            </w:pPr>
          </w:p>
          <w:p w14:paraId="189C1DD9" w14:textId="50287904" w:rsidR="00593A41" w:rsidRDefault="00C23B47">
            <w:pPr>
              <w:rPr>
                <w:color w:val="000000"/>
                <w:sz w:val="22"/>
              </w:rPr>
            </w:pPr>
            <w:r>
              <w:rPr>
                <w:b/>
                <w:bCs/>
                <w:color w:val="000000"/>
                <w:sz w:val="22"/>
              </w:rPr>
              <w:t>Frameworks:</w:t>
            </w:r>
            <w:r>
              <w:rPr>
                <w:b/>
                <w:bCs/>
                <w:color w:val="000000"/>
                <w:sz w:val="22"/>
              </w:rPr>
              <w:br/>
            </w:r>
            <w:r w:rsidR="000600AF" w:rsidRPr="000600AF">
              <w:rPr>
                <w:color w:val="000000"/>
                <w:szCs w:val="18"/>
              </w:rPr>
              <w:t>Node JS, Angular 2-15, React.js, Cypress(E2E Testing), AWS</w:t>
            </w:r>
          </w:p>
          <w:p w14:paraId="3831BC83" w14:textId="77777777" w:rsidR="00593A41" w:rsidRDefault="00593A41">
            <w:pPr>
              <w:rPr>
                <w:b/>
                <w:bCs/>
                <w:color w:val="000000"/>
                <w:sz w:val="22"/>
                <w:lang w:eastAsia="en-US"/>
              </w:rPr>
            </w:pPr>
          </w:p>
          <w:p w14:paraId="6719CDA5" w14:textId="77777777" w:rsidR="00593A41" w:rsidRDefault="00C23B47">
            <w:pPr>
              <w:rPr>
                <w:rFonts w:eastAsia="Times New Roman"/>
                <w:b/>
                <w:bCs/>
                <w:color w:val="000000"/>
                <w:sz w:val="22"/>
                <w:lang w:eastAsia="en-US"/>
              </w:rPr>
            </w:pPr>
            <w:r>
              <w:rPr>
                <w:b/>
                <w:bCs/>
                <w:color w:val="000000"/>
                <w:sz w:val="22"/>
              </w:rPr>
              <w:t>Database:</w:t>
            </w:r>
          </w:p>
          <w:p w14:paraId="63F32DE6" w14:textId="77777777" w:rsidR="00593A41" w:rsidRDefault="00C23B47">
            <w:pPr>
              <w:rPr>
                <w:szCs w:val="18"/>
              </w:rPr>
            </w:pPr>
            <w:r>
              <w:rPr>
                <w:szCs w:val="18"/>
              </w:rPr>
              <w:t>MySQL, MongoDB</w:t>
            </w:r>
          </w:p>
          <w:p w14:paraId="0334AD2C" w14:textId="77777777" w:rsidR="00593A41" w:rsidRDefault="00593A41"/>
          <w:p w14:paraId="16E41195" w14:textId="77777777" w:rsidR="00593A41" w:rsidRDefault="00C23B47">
            <w:pPr>
              <w:rPr>
                <w:rFonts w:ascii="Calibri Light" w:hAnsi="Calibri Light"/>
                <w:b/>
                <w:caps/>
                <w:color w:val="2E5394"/>
                <w:sz w:val="22"/>
                <w:szCs w:val="24"/>
              </w:rPr>
            </w:pPr>
            <w:r>
              <w:rPr>
                <w:rFonts w:ascii="Calibri Light" w:hAnsi="Calibri Light"/>
                <w:b/>
                <w:caps/>
                <w:color w:val="2E5394"/>
                <w:sz w:val="22"/>
                <w:szCs w:val="24"/>
              </w:rPr>
              <w:t>EDUCATION</w:t>
            </w:r>
          </w:p>
          <w:p w14:paraId="46833522" w14:textId="77777777" w:rsidR="00593A41" w:rsidRDefault="00C23B47">
            <w:pPr>
              <w:pStyle w:val="Date"/>
            </w:pPr>
            <w:r>
              <w:rPr>
                <w:b/>
                <w:bCs/>
              </w:rPr>
              <w:t>B.Tech in Computer Science and Engineering.</w:t>
            </w:r>
          </w:p>
        </w:tc>
        <w:tc>
          <w:tcPr>
            <w:tcW w:w="720" w:type="dxa"/>
          </w:tcPr>
          <w:p w14:paraId="329A2614" w14:textId="77777777" w:rsidR="00593A41" w:rsidRDefault="00593A41">
            <w:pPr>
              <w:tabs>
                <w:tab w:val="left" w:pos="990"/>
              </w:tabs>
            </w:pPr>
          </w:p>
        </w:tc>
        <w:tc>
          <w:tcPr>
            <w:tcW w:w="6285" w:type="dxa"/>
          </w:tcPr>
          <w:p w14:paraId="5EB3A71A" w14:textId="77777777" w:rsidR="00593A41" w:rsidRDefault="00593A41">
            <w:pPr>
              <w:pStyle w:val="Title"/>
              <w:rPr>
                <w:sz w:val="72"/>
                <w:szCs w:val="72"/>
              </w:rPr>
            </w:pPr>
          </w:p>
          <w:p w14:paraId="2D1E887B" w14:textId="77777777" w:rsidR="00593A41" w:rsidRDefault="00C23B47">
            <w:pPr>
              <w:pStyle w:val="Title"/>
              <w:tabs>
                <w:tab w:val="left" w:pos="1038"/>
                <w:tab w:val="right" w:pos="6240"/>
              </w:tabs>
              <w:ind w:right="-105"/>
              <w:rPr>
                <w:sz w:val="72"/>
                <w:szCs w:val="72"/>
              </w:rPr>
            </w:pPr>
            <w:r>
              <w:rPr>
                <w:sz w:val="72"/>
                <w:szCs w:val="72"/>
              </w:rPr>
              <w:tab/>
            </w:r>
            <w:r>
              <w:rPr>
                <w:sz w:val="72"/>
                <w:szCs w:val="72"/>
              </w:rPr>
              <w:tab/>
              <w:t xml:space="preserve">   RAHUL KUMAR</w:t>
            </w:r>
          </w:p>
          <w:p w14:paraId="0766B014" w14:textId="5B4DC3F1" w:rsidR="00593A41" w:rsidRDefault="00C23B47">
            <w:pPr>
              <w:pStyle w:val="Title"/>
              <w:tabs>
                <w:tab w:val="left" w:pos="1038"/>
                <w:tab w:val="right" w:pos="6240"/>
              </w:tabs>
              <w:ind w:right="-105"/>
              <w:jc w:val="right"/>
              <w:rPr>
                <w:sz w:val="28"/>
                <w:szCs w:val="28"/>
              </w:rPr>
            </w:pPr>
            <w:r>
              <w:rPr>
                <w:w w:val="61"/>
                <w:sz w:val="28"/>
                <w:szCs w:val="28"/>
              </w:rPr>
              <w:t xml:space="preserve">Sr. Software </w:t>
            </w:r>
            <w:r w:rsidR="00061A84">
              <w:rPr>
                <w:w w:val="61"/>
                <w:sz w:val="28"/>
                <w:szCs w:val="28"/>
              </w:rPr>
              <w:t>Engineer</w:t>
            </w:r>
            <w:r>
              <w:rPr>
                <w:spacing w:val="18"/>
                <w:w w:val="61"/>
                <w:sz w:val="28"/>
                <w:szCs w:val="28"/>
              </w:rPr>
              <w:br/>
              <w:t>with 7+ years of experience</w:t>
            </w:r>
          </w:p>
          <w:p w14:paraId="097D9722" w14:textId="77777777" w:rsidR="00593A41" w:rsidRDefault="00593A41">
            <w:pPr>
              <w:pStyle w:val="Heading2"/>
            </w:pPr>
          </w:p>
          <w:p w14:paraId="321B98BE" w14:textId="69BA5893" w:rsidR="00593A41" w:rsidRDefault="00C23B47">
            <w:pPr>
              <w:pStyle w:val="Heading2"/>
            </w:pPr>
            <w:r>
              <w:t xml:space="preserve">WORK EXPERIENCE at </w:t>
            </w:r>
            <w:r w:rsidR="002C0C7B">
              <w:t>JS Panther</w:t>
            </w:r>
            <w:bookmarkStart w:id="0" w:name="_GoBack"/>
            <w:bookmarkEnd w:id="0"/>
          </w:p>
          <w:p w14:paraId="67BF7D00" w14:textId="2581F886" w:rsidR="00593A41" w:rsidRDefault="000600AF">
            <w:pPr>
              <w:pStyle w:val="Heading4"/>
              <w:rPr>
                <w:bCs/>
              </w:rPr>
            </w:pPr>
            <w:r>
              <w:t>JS Panther-</w:t>
            </w:r>
            <w:r w:rsidR="00C23B47">
              <w:t xml:space="preserve">  Sr. Software </w:t>
            </w:r>
            <w:r w:rsidR="00061A84">
              <w:t>Engineer</w:t>
            </w:r>
          </w:p>
          <w:p w14:paraId="382B49E2" w14:textId="77777777" w:rsidR="00593A41" w:rsidRDefault="00C23B47">
            <w:pPr>
              <w:pStyle w:val="Date"/>
            </w:pPr>
            <w:r>
              <w:t>March 2016–Present</w:t>
            </w:r>
          </w:p>
          <w:p w14:paraId="6FBE379E" w14:textId="77777777" w:rsidR="00593A41" w:rsidRDefault="00C23B47">
            <w:r>
              <w:t xml:space="preserve">My responsibilities includes development of all server-side logic, definition and maintenance of the central database, and ensuring high performance and responsiveness to requests from the front-end. </w:t>
            </w:r>
          </w:p>
          <w:p w14:paraId="6F68A467" w14:textId="77777777" w:rsidR="00593A41" w:rsidRDefault="00C23B47">
            <w:pPr>
              <w:pStyle w:val="Heading2"/>
            </w:pPr>
            <w:r>
              <w:t>key PROJECTS  handled</w:t>
            </w:r>
          </w:p>
          <w:p w14:paraId="1C77F4F0" w14:textId="77777777" w:rsidR="00593A41" w:rsidRDefault="00C23B47">
            <w:r>
              <w:rPr>
                <w:b/>
                <w:bCs/>
              </w:rPr>
              <w:t>1)</w:t>
            </w:r>
            <w:r>
              <w:rPr>
                <w:b/>
                <w:bCs/>
                <w:color w:val="333333"/>
              </w:rPr>
              <w:t xml:space="preserve"> Project Name – Qunote</w:t>
            </w:r>
          </w:p>
          <w:p w14:paraId="40FC55DB" w14:textId="0087122D" w:rsidR="00593A41" w:rsidRDefault="00C23B47">
            <w:r>
              <w:rPr>
                <w:b/>
                <w:bCs/>
              </w:rPr>
              <w:t>Description :</w:t>
            </w:r>
            <w:r>
              <w:t xml:space="preserve"> </w:t>
            </w:r>
            <w:r w:rsidR="000600AF" w:rsidRPr="000600AF">
              <w:t>Qunote is a secure case management and clinical records system designed around the needs of those working in the case management, therapy, and rehabilitation industries. The system streamlines day-to-day tasks such as the entry and storage of clinical notes, timesheets, expenses, and invoicing.</w:t>
            </w:r>
            <w:r>
              <w:t>.</w:t>
            </w:r>
          </w:p>
          <w:p w14:paraId="2B769504" w14:textId="77777777" w:rsidR="00593A41" w:rsidRDefault="00593A41"/>
          <w:p w14:paraId="7F3F87DA" w14:textId="2939006E" w:rsidR="00593A41" w:rsidRDefault="00C23B47">
            <w:r>
              <w:rPr>
                <w:b/>
                <w:bCs/>
              </w:rPr>
              <w:t>Technologies Used :</w:t>
            </w:r>
            <w:r>
              <w:t xml:space="preserve"> </w:t>
            </w:r>
            <w:r w:rsidR="000600AF" w:rsidRPr="000600AF">
              <w:t>NodeJS, Angular, PrimeNG, Express, MySQL database using Sequelize ORM, AWS services, Server less coding using Lambda</w:t>
            </w:r>
          </w:p>
          <w:p w14:paraId="434BA863" w14:textId="77777777" w:rsidR="00593A41" w:rsidRDefault="00C23B47">
            <w:pPr>
              <w:rPr>
                <w:b/>
                <w:bCs/>
                <w:color w:val="333333"/>
              </w:rPr>
            </w:pPr>
            <w:r>
              <w:br/>
            </w:r>
            <w:r>
              <w:rPr>
                <w:b/>
                <w:bCs/>
              </w:rPr>
              <w:t xml:space="preserve">2) </w:t>
            </w:r>
            <w:r>
              <w:rPr>
                <w:b/>
                <w:bCs/>
                <w:color w:val="333333"/>
              </w:rPr>
              <w:t>Project Name – Racebuykz</w:t>
            </w:r>
          </w:p>
          <w:p w14:paraId="4887B0E9" w14:textId="77777777" w:rsidR="00593A41" w:rsidRDefault="00C23B47">
            <w:r>
              <w:rPr>
                <w:b/>
                <w:bCs/>
              </w:rPr>
              <w:t>Description</w:t>
            </w:r>
            <w:r>
              <w:t>: Racebuykz.com is a Motorcycle Racing Marketplace. It's a ecommerce site where people can buy or sell Race Bikes, quality Parts, and Paddock and Garage items.</w:t>
            </w:r>
          </w:p>
          <w:p w14:paraId="189AB769" w14:textId="77777777" w:rsidR="00593A41" w:rsidRDefault="00593A41"/>
          <w:p w14:paraId="027AE5AE" w14:textId="77777777" w:rsidR="00593A41" w:rsidRDefault="00C23B47">
            <w:r>
              <w:rPr>
                <w:b/>
                <w:bCs/>
              </w:rPr>
              <w:t xml:space="preserve">Technologies Used: </w:t>
            </w:r>
            <w:r>
              <w:t>Angular 10, HTML, CSS, Node.js, Express, JavaScript, MySQL, Pictor (Image editor), Paypal Hosted</w:t>
            </w:r>
          </w:p>
          <w:p w14:paraId="3FC9EFF8" w14:textId="4A86F2C7" w:rsidR="00593A41" w:rsidRDefault="00C23B47">
            <w:pPr>
              <w:rPr>
                <w:b/>
                <w:bCs/>
                <w:color w:val="333333"/>
              </w:rPr>
            </w:pPr>
            <w:r>
              <w:br/>
            </w:r>
            <w:r>
              <w:rPr>
                <w:b/>
                <w:bCs/>
              </w:rPr>
              <w:t xml:space="preserve">3) </w:t>
            </w:r>
            <w:r>
              <w:rPr>
                <w:b/>
                <w:bCs/>
                <w:color w:val="333333"/>
              </w:rPr>
              <w:t xml:space="preserve">Project Name – </w:t>
            </w:r>
            <w:r w:rsidR="000600AF">
              <w:rPr>
                <w:b/>
                <w:bCs/>
                <w:color w:val="333333"/>
              </w:rPr>
              <w:t>ReadyTow</w:t>
            </w:r>
          </w:p>
          <w:p w14:paraId="4107D9EF" w14:textId="42C5DD20" w:rsidR="00593A41" w:rsidRDefault="00C23B47">
            <w:r>
              <w:rPr>
                <w:b/>
                <w:bCs/>
              </w:rPr>
              <w:t>Description :</w:t>
            </w:r>
            <w:r>
              <w:t xml:space="preserve"> </w:t>
            </w:r>
            <w:r w:rsidR="000600AF" w:rsidRPr="000600AF">
              <w:t>ReadyTow is a tow management company for insurance companies, the ready tow use this platform for towing vehicles for insurance company and upfront users. The platform also provides various reports for different services used</w:t>
            </w:r>
            <w:r>
              <w:t>.</w:t>
            </w:r>
          </w:p>
          <w:p w14:paraId="65407253" w14:textId="77777777" w:rsidR="00593A41" w:rsidRDefault="00593A41"/>
          <w:p w14:paraId="746EC572" w14:textId="31288129" w:rsidR="00593A41" w:rsidRDefault="00C23B47">
            <w:r>
              <w:rPr>
                <w:b/>
                <w:bCs/>
              </w:rPr>
              <w:t xml:space="preserve">Technologies Used </w:t>
            </w:r>
            <w:r w:rsidR="000600AF" w:rsidRPr="000600AF">
              <w:rPr>
                <w:b/>
                <w:bCs/>
              </w:rPr>
              <w:t>Angular, Typescript, NodeJs, Express,MongoDB, JWT, Material Design, XLX</w:t>
            </w:r>
            <w:r w:rsidR="000600AF">
              <w:rPr>
                <w:b/>
                <w:bCs/>
              </w:rPr>
              <w:t>S</w:t>
            </w:r>
          </w:p>
          <w:p w14:paraId="5899AAD0" w14:textId="77777777" w:rsidR="00593A41" w:rsidRDefault="00593A41"/>
          <w:p w14:paraId="1A3AC5E8" w14:textId="6907B6A4" w:rsidR="00593A41" w:rsidRDefault="00C23B47">
            <w:pPr>
              <w:rPr>
                <w:b/>
                <w:bCs/>
              </w:rPr>
            </w:pPr>
            <w:r>
              <w:rPr>
                <w:b/>
                <w:bCs/>
              </w:rPr>
              <w:t xml:space="preserve">4)  </w:t>
            </w:r>
            <w:r>
              <w:rPr>
                <w:b/>
                <w:bCs/>
                <w:color w:val="333333"/>
              </w:rPr>
              <w:t xml:space="preserve">Project Name </w:t>
            </w:r>
            <w:r w:rsidR="000600AF">
              <w:rPr>
                <w:b/>
                <w:bCs/>
                <w:color w:val="333333"/>
              </w:rPr>
              <w:t>–</w:t>
            </w:r>
            <w:r>
              <w:rPr>
                <w:b/>
                <w:bCs/>
                <w:color w:val="333333"/>
              </w:rPr>
              <w:t xml:space="preserve"> </w:t>
            </w:r>
            <w:r w:rsidR="000600AF">
              <w:rPr>
                <w:b/>
                <w:bCs/>
                <w:color w:val="333333"/>
              </w:rPr>
              <w:t>Car rental</w:t>
            </w:r>
          </w:p>
          <w:p w14:paraId="5BC70EAD" w14:textId="772C755F" w:rsidR="00593A41" w:rsidRDefault="00C23B47">
            <w:r>
              <w:rPr>
                <w:b/>
                <w:bCs/>
              </w:rPr>
              <w:t>Description:</w:t>
            </w:r>
            <w:r>
              <w:t xml:space="preserve"> </w:t>
            </w:r>
            <w:r w:rsidR="000600AF" w:rsidRPr="000600AF">
              <w:t>CarRental is a platform to sell and purchase cars. On this platform a user can list his car for selling and a dealer can purchase it.This platform have a unique system for sell and purchase with is based on bid system and points</w:t>
            </w:r>
            <w:r>
              <w:t>.</w:t>
            </w:r>
          </w:p>
          <w:p w14:paraId="7E8AE1EE" w14:textId="77777777" w:rsidR="00593A41" w:rsidRDefault="00593A41"/>
          <w:p w14:paraId="310A548F" w14:textId="32E9C045" w:rsidR="00593A41" w:rsidRDefault="00C23B47">
            <w:pPr>
              <w:rPr>
                <w:color w:val="FFFFFF"/>
              </w:rPr>
            </w:pPr>
            <w:r>
              <w:rPr>
                <w:b/>
                <w:bCs/>
              </w:rPr>
              <w:t>Technologies Used:</w:t>
            </w:r>
            <w:r>
              <w:t xml:space="preserve">  </w:t>
            </w:r>
            <w:r w:rsidR="000600AF" w:rsidRPr="000600AF">
              <w:t>Angular, Typescript, NodeJs, Express, Tailwind CSS, MySQL,Turborepo</w:t>
            </w:r>
            <w:r>
              <w:t>.</w:t>
            </w:r>
          </w:p>
        </w:tc>
      </w:tr>
    </w:tbl>
    <w:p w14:paraId="573AF93B" w14:textId="77777777" w:rsidR="00061A84" w:rsidRDefault="00061A84"/>
    <w:sectPr w:rsidR="00061A84">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9710F" w14:textId="77777777" w:rsidR="002F10A7" w:rsidRDefault="002F10A7">
      <w:r>
        <w:separator/>
      </w:r>
    </w:p>
  </w:endnote>
  <w:endnote w:type="continuationSeparator" w:id="0">
    <w:p w14:paraId="68EE9373" w14:textId="77777777" w:rsidR="002F10A7" w:rsidRDefault="002F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2595" w14:textId="77777777" w:rsidR="002F10A7" w:rsidRDefault="002F10A7">
      <w:r>
        <w:separator/>
      </w:r>
    </w:p>
  </w:footnote>
  <w:footnote w:type="continuationSeparator" w:id="0">
    <w:p w14:paraId="16EE226E" w14:textId="77777777" w:rsidR="002F10A7" w:rsidRDefault="002F1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64C"/>
    <w:multiLevelType w:val="multilevel"/>
    <w:tmpl w:val="1E2106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1A84"/>
    <w:rsid w:val="000600AF"/>
    <w:rsid w:val="00061A84"/>
    <w:rsid w:val="002C0C7B"/>
    <w:rsid w:val="002F10A7"/>
    <w:rsid w:val="00593A41"/>
    <w:rsid w:val="00C23B47"/>
    <w:rsid w:val="00EC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0861FAF"/>
  <w15:chartTrackingRefBased/>
  <w15:docId w15:val="{34AA3F0E-388E-479D-9830-823CA778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Calibri" w:hAnsi="Calibri"/>
      <w:sz w:val="18"/>
      <w:szCs w:val="22"/>
      <w:lang w:eastAsia="ja-JP"/>
    </w:rPr>
  </w:style>
  <w:style w:type="paragraph" w:styleId="Heading2">
    <w:name w:val="heading 2"/>
    <w:basedOn w:val="Normal"/>
    <w:next w:val="Normal"/>
    <w:link w:val="Heading2Char"/>
    <w:uiPriority w:val="9"/>
    <w:qFormat/>
    <w:pPr>
      <w:keepNext/>
      <w:keepLines/>
      <w:pBdr>
        <w:bottom w:val="single" w:sz="8" w:space="1" w:color="4472C4"/>
      </w:pBdr>
      <w:spacing w:before="240" w:after="120"/>
      <w:outlineLvl w:val="1"/>
    </w:pPr>
    <w:rPr>
      <w:rFonts w:ascii="Calibri Light" w:hAnsi="Calibri Light"/>
      <w:b/>
      <w:bCs/>
      <w:caps/>
      <w:sz w:val="22"/>
      <w:szCs w:val="26"/>
    </w:rPr>
  </w:style>
  <w:style w:type="paragraph" w:styleId="Heading3">
    <w:name w:val="heading 3"/>
    <w:basedOn w:val="Normal"/>
    <w:next w:val="Normal"/>
    <w:link w:val="Heading3Char"/>
    <w:uiPriority w:val="9"/>
    <w:qFormat/>
    <w:pPr>
      <w:keepNext/>
      <w:keepLines/>
      <w:spacing w:before="240" w:after="120"/>
      <w:outlineLvl w:val="2"/>
    </w:pPr>
    <w:rPr>
      <w:rFonts w:ascii="Calibri Light" w:hAnsi="Calibri Light"/>
      <w:b/>
      <w:caps/>
      <w:color w:val="2E5394"/>
      <w:sz w:val="22"/>
      <w:szCs w:val="24"/>
    </w:rPr>
  </w:style>
  <w:style w:type="paragraph" w:styleId="Heading4">
    <w:name w:val="heading 4"/>
    <w:basedOn w:val="Normal"/>
    <w:next w:val="Normal"/>
    <w:link w:val="Heading4Char"/>
    <w:uiPriority w:val="9"/>
    <w:qFormat/>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C25811"/>
      <w:u w:val="single"/>
    </w:rPr>
  </w:style>
  <w:style w:type="character" w:customStyle="1" w:styleId="Heading4Char">
    <w:name w:val="Heading 4 Char"/>
    <w:link w:val="Heading4"/>
    <w:uiPriority w:val="9"/>
    <w:rPr>
      <w:b/>
      <w:sz w:val="18"/>
      <w:lang w:eastAsia="ja-JP"/>
    </w:rPr>
  </w:style>
  <w:style w:type="character" w:customStyle="1" w:styleId="FooterChar">
    <w:name w:val="Footer Char"/>
    <w:link w:val="Footer"/>
    <w:uiPriority w:val="99"/>
    <w:rPr>
      <w:sz w:val="18"/>
      <w:lang w:eastAsia="ja-JP"/>
    </w:rPr>
  </w:style>
  <w:style w:type="character" w:customStyle="1" w:styleId="DateChar">
    <w:name w:val="Date Char"/>
    <w:link w:val="Date"/>
    <w:uiPriority w:val="99"/>
    <w:rPr>
      <w:sz w:val="18"/>
      <w:lang w:eastAsia="ja-JP"/>
    </w:rPr>
  </w:style>
  <w:style w:type="character" w:customStyle="1" w:styleId="Heading3Char">
    <w:name w:val="Heading 3 Char"/>
    <w:link w:val="Heading3"/>
    <w:uiPriority w:val="9"/>
    <w:rPr>
      <w:rFonts w:ascii="Calibri Light" w:hAnsi="Calibri Light"/>
      <w:b/>
      <w:caps/>
      <w:color w:val="2E5394"/>
      <w:szCs w:val="24"/>
      <w:lang w:eastAsia="ja-JP"/>
    </w:rPr>
  </w:style>
  <w:style w:type="character" w:customStyle="1" w:styleId="HeaderChar">
    <w:name w:val="Header Char"/>
    <w:link w:val="Header"/>
    <w:uiPriority w:val="99"/>
    <w:rPr>
      <w:sz w:val="18"/>
      <w:lang w:eastAsia="ja-JP"/>
    </w:rPr>
  </w:style>
  <w:style w:type="character" w:customStyle="1" w:styleId="TitleChar">
    <w:name w:val="Title Char"/>
    <w:link w:val="Title"/>
    <w:uiPriority w:val="10"/>
    <w:rPr>
      <w:caps/>
      <w:color w:val="000000"/>
      <w:sz w:val="96"/>
      <w:szCs w:val="76"/>
      <w:lang w:eastAsia="ja-JP"/>
    </w:rPr>
  </w:style>
  <w:style w:type="character" w:customStyle="1" w:styleId="Heading2Char">
    <w:name w:val="Heading 2 Char"/>
    <w:link w:val="Heading2"/>
    <w:uiPriority w:val="9"/>
    <w:rPr>
      <w:rFonts w:ascii="Calibri Light" w:hAnsi="Calibri Light"/>
      <w:b/>
      <w:bCs/>
      <w:caps/>
      <w:szCs w:val="26"/>
      <w:lang w:eastAsia="ja-JP"/>
    </w:rPr>
  </w:style>
  <w:style w:type="paragraph" w:styleId="Title">
    <w:name w:val="Title"/>
    <w:basedOn w:val="Normal"/>
    <w:next w:val="Normal"/>
    <w:link w:val="TitleChar"/>
    <w:uiPriority w:val="10"/>
    <w:qFormat/>
    <w:rPr>
      <w:caps/>
      <w:color w:val="000000"/>
      <w:sz w:val="96"/>
      <w:szCs w:val="76"/>
    </w:rPr>
  </w:style>
  <w:style w:type="paragraph" w:styleId="Date">
    <w:name w:val="Date"/>
    <w:basedOn w:val="Normal"/>
    <w:next w:val="Normal"/>
    <w:link w:val="DateChar"/>
    <w:uiPriority w:val="99"/>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nhideWhenUsed/>
    <w:pPr>
      <w:spacing w:after="100" w:afterAutospacing="1"/>
    </w:pPr>
    <w:rPr>
      <w:rFonts w:ascii="Times New Roman" w:eastAsia="Times New Roman" w:hAnsi="Times New Roman"/>
    </w:rPr>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R-Common\Client%20CV\NEW%20FORMAT%202022\JS\Rahul%20Kumar_NodeJ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Rahul Kumar_NodeJs.dot</Template>
  <TotalTime>48</TotalTime>
  <Pages>1</Pages>
  <Words>386</Words>
  <Characters>2202</Characters>
  <Application>Microsoft Office Word</Application>
  <DocSecurity>0</DocSecurity>
  <PresentationFormat/>
  <Lines>18</Lines>
  <Paragraphs>5</Paragraphs>
  <Slides>0</Slides>
  <Notes>0</Notes>
  <HiddenSlides>0</HiddenSlides>
  <MMClips>0</MMClips>
  <ScaleCrop>false</ScaleCrop>
  <Manager/>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Admin</dc:creator>
  <cp:keywords/>
  <dc:description/>
  <cp:lastModifiedBy>Ekta HR</cp:lastModifiedBy>
  <cp:revision>3</cp:revision>
  <dcterms:created xsi:type="dcterms:W3CDTF">2023-07-31T09:51:00Z</dcterms:created>
  <dcterms:modified xsi:type="dcterms:W3CDTF">2023-07-31T13:40:00Z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